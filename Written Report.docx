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A22B" w14:textId="006644DB" w:rsidR="00742E2D" w:rsidRDefault="009E3E8E">
      <w:pPr>
        <w:pStyle w:val="Heading1"/>
      </w:pPr>
      <w:r>
        <w:t>Report</w:t>
      </w:r>
    </w:p>
    <w:p w14:paraId="2C7210D4" w14:textId="026B3913" w:rsidR="009E3E8E" w:rsidRDefault="009E3E8E" w:rsidP="009E3E8E">
      <w:pPr>
        <w:pStyle w:val="ListParagraph"/>
        <w:numPr>
          <w:ilvl w:val="0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 w:rsidRPr="009E3E8E">
        <w:rPr>
          <w:rFonts w:ascii="Menlo" w:eastAsia="Times New Roman" w:hAnsi="Menlo" w:cs="Menlo"/>
          <w:color w:val="000000"/>
          <w:sz w:val="24"/>
          <w:szCs w:val="24"/>
          <w:lang w:eastAsia="en-US"/>
        </w:rPr>
        <w:t>Given the provided data, what are three conclusions we can draw about crowdfunding campaigns?</w:t>
      </w:r>
    </w:p>
    <w:p w14:paraId="3D81D60F" w14:textId="77777777" w:rsidR="009E3E8E" w:rsidRDefault="009E3E8E" w:rsidP="009E3E8E">
      <w:pPr>
        <w:pStyle w:val="ListParagraph"/>
        <w:numPr>
          <w:ilvl w:val="1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 w:rsidRPr="009E3E8E"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Campaigns are most likely to succeed in </w:t>
      </w: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June / </w:t>
      </w:r>
      <w:r w:rsidRPr="009E3E8E">
        <w:rPr>
          <w:rFonts w:ascii="Menlo" w:eastAsia="Times New Roman" w:hAnsi="Menlo" w:cs="Menlo"/>
          <w:color w:val="000000"/>
          <w:sz w:val="24"/>
          <w:szCs w:val="24"/>
          <w:lang w:eastAsia="en-US"/>
        </w:rPr>
        <w:t>July</w:t>
      </w:r>
    </w:p>
    <w:p w14:paraId="465D0D10" w14:textId="7A4BD255" w:rsidR="009E3E8E" w:rsidRPr="009E3E8E" w:rsidRDefault="009E3E8E" w:rsidP="009E3E8E">
      <w:pPr>
        <w:pStyle w:val="ListParagraph"/>
        <w:numPr>
          <w:ilvl w:val="1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C</w:t>
      </w:r>
      <w:r w:rsidRPr="009E3E8E">
        <w:rPr>
          <w:rFonts w:ascii="Menlo" w:eastAsia="Times New Roman" w:hAnsi="Menlo" w:cs="Menlo"/>
          <w:color w:val="000000"/>
          <w:sz w:val="24"/>
          <w:szCs w:val="24"/>
          <w:lang w:eastAsia="en-US"/>
        </w:rPr>
        <w:t>ampaigns are most likely to fail or be canceled in August</w:t>
      </w: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 / September</w:t>
      </w:r>
    </w:p>
    <w:p w14:paraId="66794D97" w14:textId="3A570A88" w:rsidR="009E3E8E" w:rsidRDefault="009E3E8E" w:rsidP="009E3E8E">
      <w:pPr>
        <w:pStyle w:val="ListParagraph"/>
        <w:numPr>
          <w:ilvl w:val="1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Campaigns that raise amounts between $15K and $35K are most likely to succeed</w:t>
      </w:r>
    </w:p>
    <w:p w14:paraId="33247E1C" w14:textId="49D0F998" w:rsidR="009E3E8E" w:rsidRDefault="009E3E8E" w:rsidP="00FC0C43">
      <w:pPr>
        <w:pStyle w:val="ListParagraph"/>
        <w:numPr>
          <w:ilvl w:val="0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 w:rsidRPr="009E3E8E">
        <w:rPr>
          <w:rFonts w:ascii="Menlo" w:eastAsia="Times New Roman" w:hAnsi="Menlo" w:cs="Menlo"/>
          <w:color w:val="000000"/>
          <w:sz w:val="24"/>
          <w:szCs w:val="24"/>
          <w:lang w:eastAsia="en-US"/>
        </w:rPr>
        <w:t>What are some limitations of this dataset?</w:t>
      </w:r>
    </w:p>
    <w:p w14:paraId="25B907F1" w14:textId="39354BF9" w:rsidR="00CC0735" w:rsidRDefault="00CC0735" w:rsidP="00FC0C43">
      <w:pPr>
        <w:pStyle w:val="ListParagraph"/>
        <w:numPr>
          <w:ilvl w:val="1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We lack numerical data on individual contributions. We have no way to answer the question, “What size contributions are most common in successful campaigns?”</w:t>
      </w:r>
    </w:p>
    <w:p w14:paraId="40106B89" w14:textId="3B80F138" w:rsidR="009E3E8E" w:rsidRDefault="009E3E8E" w:rsidP="00FC0C43">
      <w:pPr>
        <w:pStyle w:val="ListParagraph"/>
        <w:numPr>
          <w:ilvl w:val="1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We lack demographic data on </w:t>
      </w:r>
      <w:r w:rsidR="00CC0735"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individual </w:t>
      </w: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contributors. We have no way to answer the question, “To whom should we market our fundraiser</w:t>
      </w:r>
      <w:r w:rsidR="00CC0735"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 in order to increase its chances of success</w:t>
      </w: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?”. </w:t>
      </w:r>
    </w:p>
    <w:p w14:paraId="3341F49F" w14:textId="50FA349F" w:rsidR="009E3E8E" w:rsidRDefault="009E3E8E" w:rsidP="00FC0C43">
      <w:pPr>
        <w:pStyle w:val="ListParagraph"/>
        <w:numPr>
          <w:ilvl w:val="0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 w:rsidRPr="009E3E8E">
        <w:rPr>
          <w:rFonts w:ascii="Menlo" w:eastAsia="Times New Roman" w:hAnsi="Menlo" w:cs="Menlo"/>
          <w:color w:val="000000"/>
          <w:sz w:val="24"/>
          <w:szCs w:val="24"/>
          <w:lang w:eastAsia="en-US"/>
        </w:rPr>
        <w:t>What are some other possible tables and/or graphs that we could create, and what additional value would they provide?</w:t>
      </w:r>
    </w:p>
    <w:p w14:paraId="29C1870A" w14:textId="37253D7F" w:rsidR="009E3E8E" w:rsidRDefault="00CC0735" w:rsidP="00FC0C43">
      <w:pPr>
        <w:pStyle w:val="ListParagraph"/>
        <w:numPr>
          <w:ilvl w:val="1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We could analyze rate of success vs. campaign duration (</w:t>
      </w:r>
      <w:proofErr w:type="gramStart"/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i.e.</w:t>
      </w:r>
      <w:proofErr w:type="gramEnd"/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 ‘deadline’ date/time minus ‘</w:t>
      </w:r>
      <w:proofErr w:type="spellStart"/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launched_at</w:t>
      </w:r>
      <w:proofErr w:type="spellEnd"/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’ date/time). This would tell us if there </w:t>
      </w:r>
      <w:proofErr w:type="gramStart"/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>is</w:t>
      </w:r>
      <w:proofErr w:type="gramEnd"/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 a ‘sweet spot’ for duration: not-too-long and not-too-short.</w:t>
      </w:r>
    </w:p>
    <w:p w14:paraId="7D211AB7" w14:textId="582468A1" w:rsidR="00CC0735" w:rsidRPr="009E3E8E" w:rsidRDefault="00CC0735" w:rsidP="00FC0C43">
      <w:pPr>
        <w:pStyle w:val="ListParagraph"/>
        <w:numPr>
          <w:ilvl w:val="1"/>
          <w:numId w:val="5"/>
        </w:numPr>
        <w:spacing w:line="360" w:lineRule="auto"/>
        <w:rPr>
          <w:rFonts w:ascii="Menlo" w:eastAsia="Times New Roman" w:hAnsi="Menlo" w:cs="Menlo"/>
          <w:color w:val="000000"/>
          <w:sz w:val="24"/>
          <w:szCs w:val="24"/>
          <w:lang w:eastAsia="en-US"/>
        </w:rPr>
      </w:pPr>
      <w:r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We could calculate mean, median, min, max, variance, and standard deviation for </w:t>
      </w:r>
      <w:r w:rsidR="009435CA"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categories that are more granular than successful/unsuccessful. We may find </w:t>
      </w:r>
      <w:proofErr w:type="spellStart"/>
      <w:r w:rsidR="00FC0C43">
        <w:rPr>
          <w:rFonts w:ascii="Menlo" w:eastAsia="Times New Roman" w:hAnsi="Menlo" w:cs="Menlo"/>
          <w:color w:val="000000"/>
          <w:sz w:val="24"/>
          <w:szCs w:val="24"/>
          <w:lang w:eastAsia="en-US"/>
        </w:rPr>
        <w:t>find</w:t>
      </w:r>
      <w:proofErr w:type="spellEnd"/>
      <w:r w:rsidR="00FC0C43"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 more</w:t>
      </w:r>
      <w:r w:rsidR="009435CA">
        <w:rPr>
          <w:rFonts w:ascii="Menlo" w:eastAsia="Times New Roman" w:hAnsi="Menlo" w:cs="Menlo"/>
          <w:color w:val="000000"/>
          <w:sz w:val="24"/>
          <w:szCs w:val="24"/>
          <w:lang w:eastAsia="en-US"/>
        </w:rPr>
        <w:t xml:space="preserve"> noise in the data that should be eliminated.</w:t>
      </w:r>
    </w:p>
    <w:p w14:paraId="5FE2D6CB" w14:textId="15F21062" w:rsidR="00742E2D" w:rsidRDefault="00742E2D">
      <w:pPr>
        <w:pStyle w:val="Heading2"/>
      </w:pPr>
    </w:p>
    <w:sectPr w:rsidR="00742E2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C52B" w14:textId="77777777" w:rsidR="00F81996" w:rsidRDefault="00F81996">
      <w:r>
        <w:separator/>
      </w:r>
    </w:p>
    <w:p w14:paraId="7345C0BC" w14:textId="77777777" w:rsidR="00F81996" w:rsidRDefault="00F81996"/>
  </w:endnote>
  <w:endnote w:type="continuationSeparator" w:id="0">
    <w:p w14:paraId="53B6C384" w14:textId="77777777" w:rsidR="00F81996" w:rsidRDefault="00F81996">
      <w:r>
        <w:continuationSeparator/>
      </w:r>
    </w:p>
    <w:p w14:paraId="25777AF8" w14:textId="77777777" w:rsidR="00F81996" w:rsidRDefault="00F81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BCC3A" w14:textId="77777777" w:rsidR="00742E2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19F2" w14:textId="77777777" w:rsidR="00F81996" w:rsidRDefault="00F81996">
      <w:r>
        <w:separator/>
      </w:r>
    </w:p>
    <w:p w14:paraId="6AA82CC2" w14:textId="77777777" w:rsidR="00F81996" w:rsidRDefault="00F81996"/>
  </w:footnote>
  <w:footnote w:type="continuationSeparator" w:id="0">
    <w:p w14:paraId="6E5ACC27" w14:textId="77777777" w:rsidR="00F81996" w:rsidRDefault="00F81996">
      <w:r>
        <w:continuationSeparator/>
      </w:r>
    </w:p>
    <w:p w14:paraId="2C56F126" w14:textId="77777777" w:rsidR="00F81996" w:rsidRDefault="00F819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07CB0"/>
    <w:multiLevelType w:val="hybridMultilevel"/>
    <w:tmpl w:val="211690D6"/>
    <w:lvl w:ilvl="0" w:tplc="C3702F6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09847">
    <w:abstractNumId w:val="1"/>
  </w:num>
  <w:num w:numId="2" w16cid:durableId="102574925">
    <w:abstractNumId w:val="0"/>
  </w:num>
  <w:num w:numId="3" w16cid:durableId="1806966055">
    <w:abstractNumId w:val="2"/>
  </w:num>
  <w:num w:numId="4" w16cid:durableId="273246638">
    <w:abstractNumId w:val="3"/>
  </w:num>
  <w:num w:numId="5" w16cid:durableId="1280063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8E"/>
    <w:rsid w:val="00742E2D"/>
    <w:rsid w:val="009435CA"/>
    <w:rsid w:val="009E3E8E"/>
    <w:rsid w:val="00B53B86"/>
    <w:rsid w:val="00CC0735"/>
    <w:rsid w:val="00F81996"/>
    <w:rsid w:val="00FC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F24F9"/>
  <w15:chartTrackingRefBased/>
  <w15:docId w15:val="{B496AC08-49A1-2141-A26B-FCD2F95A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E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dbarlow/Library/Containers/com.microsoft.Word/Data/Library/Application%20Support/Microsoft/Office/16.0/DTS/en-US%7bAAD5FA94-C932-F647-ACA4-3DF8F6958818%7d/%7bCCBD886B-435A-4242-8FF9-8816C942838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Chad Barlow</cp:lastModifiedBy>
  <cp:revision>2</cp:revision>
  <dcterms:created xsi:type="dcterms:W3CDTF">2022-12-11T22:52:00Z</dcterms:created>
  <dcterms:modified xsi:type="dcterms:W3CDTF">2022-12-11T22:52:00Z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